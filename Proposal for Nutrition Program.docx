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FB" w:rsidRPr="005E1774" w:rsidRDefault="00A202B5" w:rsidP="00606BFB">
      <w:pPr>
        <w:pStyle w:val="OrgNameandDate"/>
      </w:pPr>
      <w:r w:rsidRPr="00606BFB">
        <w:fldChar w:fldCharType="begin"/>
      </w:r>
      <w:r w:rsidRPr="00606BFB">
        <w:instrText>MACROBUTTON DoFieldClick [</w:instrText>
      </w:r>
      <w:r w:rsidRPr="005E1774">
        <w:rPr>
          <w:b/>
        </w:rPr>
        <w:instrText>Organization Name</w:instrText>
      </w:r>
      <w:r w:rsidRPr="00606BFB">
        <w:instrText>]</w:instrText>
      </w:r>
      <w:bookmarkStart w:id="0" w:name="_Toc4214689"/>
      <w:r w:rsidRPr="00606BFB">
        <w:fldChar w:fldCharType="end"/>
      </w:r>
      <w:bookmarkEnd w:id="0"/>
      <w:r w:rsidR="00663A74" w:rsidRPr="0094782A">
        <w:br/>
      </w:r>
      <w:r w:rsidR="00663A74" w:rsidRPr="00606BFB">
        <w:fldChar w:fldCharType="begin"/>
      </w:r>
      <w:r w:rsidR="00663A74" w:rsidRPr="00606BFB">
        <w:instrText>MACROBUTTON DoFieldClick [</w:instrText>
      </w:r>
      <w:r w:rsidR="00663A74" w:rsidRPr="005E1774">
        <w:rPr>
          <w:b/>
        </w:rPr>
        <w:instrText>Date</w:instrText>
      </w:r>
      <w:r w:rsidR="00663A74" w:rsidRPr="00606BFB">
        <w:instrText>]</w:instrText>
      </w:r>
      <w:r w:rsidR="00663A74" w:rsidRPr="00606BFB">
        <w:fldChar w:fldCharType="end"/>
      </w:r>
    </w:p>
    <w:p w:rsidR="00454DF1" w:rsidRPr="00606BFB" w:rsidRDefault="00CF2E33" w:rsidP="00606BFB">
      <w:pPr>
        <w:pStyle w:val="Proposal"/>
      </w:pPr>
      <w:bookmarkStart w:id="1" w:name="_Toc4214690"/>
      <w:r w:rsidRPr="0094782A">
        <w:t>Proposal for</w:t>
      </w:r>
      <w:bookmarkEnd w:id="1"/>
    </w:p>
    <w:p w:rsidR="00A202B5" w:rsidRPr="00CC78D5" w:rsidRDefault="00A202B5" w:rsidP="0094782A">
      <w:pPr>
        <w:pStyle w:val="ProjectName"/>
        <w:rPr>
          <w:szCs w:val="44"/>
        </w:rPr>
      </w:pPr>
      <w:r w:rsidRPr="00CC78D5">
        <w:rPr>
          <w:szCs w:val="44"/>
        </w:rPr>
        <w:fldChar w:fldCharType="begin"/>
      </w:r>
      <w:r w:rsidRPr="00CC78D5">
        <w:rPr>
          <w:szCs w:val="44"/>
        </w:rPr>
        <w:instrText>MACROBUTTON DoFieldClick [</w:instrText>
      </w:r>
      <w:r w:rsidR="00E7325A" w:rsidRPr="005E1774">
        <w:rPr>
          <w:b/>
          <w:szCs w:val="44"/>
        </w:rPr>
        <w:instrText>Project N</w:instrText>
      </w:r>
      <w:r w:rsidRPr="005E1774">
        <w:rPr>
          <w:b/>
          <w:szCs w:val="44"/>
        </w:rPr>
        <w:instrText>ame</w:instrText>
      </w:r>
      <w:r w:rsidRPr="00CC78D5">
        <w:rPr>
          <w:szCs w:val="44"/>
        </w:rPr>
        <w:instrText>]</w:instrText>
      </w:r>
      <w:bookmarkStart w:id="2" w:name="_Toc4214691"/>
      <w:r w:rsidRPr="00CC78D5">
        <w:rPr>
          <w:szCs w:val="44"/>
        </w:rPr>
        <w:fldChar w:fldCharType="end"/>
      </w:r>
      <w:bookmarkEnd w:id="2"/>
    </w:p>
    <w:p w:rsidR="005E1774" w:rsidRDefault="00A202B5" w:rsidP="00606BFB">
      <w:pPr>
        <w:pStyle w:val="TOC1"/>
        <w:rPr>
          <w:noProof/>
        </w:rPr>
      </w:pPr>
      <w:r>
        <w:br w:type="page"/>
      </w:r>
      <w:bookmarkStart w:id="3" w:name="_Toc4214692"/>
      <w:r w:rsidR="00766A5A">
        <w:lastRenderedPageBreak/>
        <w:fldChar w:fldCharType="begin"/>
      </w:r>
      <w:r w:rsidR="00766A5A">
        <w:instrText xml:space="preserve"> TOC \o "1-3" \h \z \u </w:instrText>
      </w:r>
      <w:r w:rsidR="00766A5A">
        <w:fldChar w:fldCharType="separate"/>
      </w:r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1" w:history="1">
        <w:r w:rsidRPr="0045691B">
          <w:rPr>
            <w:noProof/>
          </w:rPr>
          <w:t>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_Toc52873031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2" w:history="1">
        <w:r w:rsidRPr="0045691B">
          <w:rPr>
            <w:noProof/>
          </w:rPr>
          <w:t>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_Toc52873032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3" w:history="1">
        <w:r w:rsidRPr="0045691B">
          <w:rPr>
            <w:noProof/>
          </w:rPr>
          <w:t>III.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Needs/Problems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_Toc52873033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4" w:history="1">
        <w:r w:rsidRPr="0045691B">
          <w:rPr>
            <w:noProof/>
          </w:rPr>
          <w:t>IV.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Goals/Objectives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_Toc52873034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5" w:history="1">
        <w:r w:rsidRPr="0045691B">
          <w:rPr>
            <w:noProof/>
          </w:rPr>
          <w:t>V.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Procedures/Scope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_Toc52873035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6" w:history="1">
        <w:r w:rsidRPr="0045691B">
          <w:rPr>
            <w:noProof/>
          </w:rPr>
          <w:t>VI.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Timetable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_Toc52873036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7" w:history="1">
        <w:r w:rsidRPr="0045691B">
          <w:rPr>
            <w:noProof/>
          </w:rPr>
          <w:t>VII.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_Toc52873037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8" w:history="1">
        <w:r w:rsidRPr="0045691B">
          <w:rPr>
            <w:noProof/>
          </w:rPr>
          <w:t>VIII.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Key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_Toc52873038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9" w:history="1">
        <w:r w:rsidRPr="0045691B">
          <w:rPr>
            <w:noProof/>
          </w:rPr>
          <w:t>IX.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_Toc52873039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0" w:history="1">
        <w:r w:rsidRPr="0045691B">
          <w:rPr>
            <w:noProof/>
          </w:rPr>
          <w:t>X.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Endorsements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_Toc52873040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1" w:history="1">
        <w:r w:rsidRPr="0045691B">
          <w:rPr>
            <w:noProof/>
          </w:rPr>
          <w:t>XI.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Next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_Toc52873041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2" w:history="1">
        <w:r w:rsidRPr="0045691B">
          <w:rPr>
            <w:noProof/>
          </w:rPr>
          <w:t>XII.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_Toc52873042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742D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4CE" w:rsidRPr="005204CE" w:rsidRDefault="00766A5A" w:rsidP="00291939">
      <w:r>
        <w:fldChar w:fldCharType="end"/>
      </w:r>
    </w:p>
    <w:p w:rsidR="00722DD9" w:rsidRDefault="00A479CA" w:rsidP="00882474">
      <w:pPr>
        <w:pStyle w:val="Heading1"/>
      </w:pPr>
      <w:r>
        <w:br w:type="page"/>
      </w:r>
      <w:bookmarkStart w:id="4" w:name="_Toc52873031"/>
      <w:r w:rsidR="009F4E29" w:rsidRPr="00882474">
        <w:lastRenderedPageBreak/>
        <w:t>Summary</w:t>
      </w:r>
      <w:bookmarkEnd w:id="4"/>
    </w:p>
    <w:p w:rsidR="009F4E29" w:rsidRDefault="00722DD9" w:rsidP="00A479CA">
      <w:pPr>
        <w:pStyle w:val="BodyText"/>
      </w:pPr>
      <w:r>
        <w:t>This section should include information for those readers who wi</w:t>
      </w:r>
      <w:r w:rsidR="001503D6">
        <w:t>ll not read the entire document</w:t>
      </w:r>
      <w:r>
        <w:t xml:space="preserve"> but</w:t>
      </w:r>
      <w:r w:rsidR="001503D6">
        <w:t xml:space="preserve"> who will</w:t>
      </w:r>
      <w:r w:rsidR="00F6675A">
        <w:t xml:space="preserve"> </w:t>
      </w:r>
      <w:r>
        <w:t xml:space="preserve">need a summary of the proposal. </w:t>
      </w:r>
      <w:r w:rsidR="009F4E29">
        <w:t>Although this section appears first in the document, it is usually written last.</w:t>
      </w:r>
    </w:p>
    <w:p w:rsidR="00722DD9" w:rsidRDefault="00F6675A" w:rsidP="00A479CA">
      <w:pPr>
        <w:pStyle w:val="BodyText"/>
      </w:pPr>
      <w:r>
        <w:t xml:space="preserve">The </w:t>
      </w:r>
      <w:r w:rsidR="009F4E29">
        <w:t>summary</w:t>
      </w:r>
      <w:r>
        <w:t xml:space="preserve"> should remain on a separate page and </w:t>
      </w:r>
      <w:r w:rsidR="009F4E29">
        <w:t>not exceed one page.</w:t>
      </w:r>
    </w:p>
    <w:p w:rsidR="009F4E29" w:rsidRDefault="009F4E29" w:rsidP="00A479CA">
      <w:pPr>
        <w:pStyle w:val="BodyText"/>
      </w:pPr>
      <w:r>
        <w:t>The summary should contain the following elements:</w:t>
      </w:r>
    </w:p>
    <w:p w:rsidR="009F4E29" w:rsidRDefault="009F4E29" w:rsidP="00BD6BBA">
      <w:pPr>
        <w:pStyle w:val="ListBullet"/>
      </w:pPr>
      <w:r>
        <w:t>Brief identification and purpose of your organization</w:t>
      </w:r>
    </w:p>
    <w:p w:rsidR="009F4E29" w:rsidRDefault="009F4E29" w:rsidP="00BD6BBA">
      <w:pPr>
        <w:pStyle w:val="ListBullet"/>
      </w:pPr>
      <w:r>
        <w:t>The purpose</w:t>
      </w:r>
      <w:r w:rsidR="00E95F98">
        <w:t xml:space="preserve"> and anticipated end result of </w:t>
      </w:r>
      <w:r>
        <w:t>this proposal</w:t>
      </w:r>
    </w:p>
    <w:p w:rsidR="009F4E29" w:rsidRDefault="009F4E29" w:rsidP="00BD6BBA">
      <w:pPr>
        <w:pStyle w:val="ListBullet"/>
      </w:pPr>
      <w:r>
        <w:t>The type and amount of support requested</w:t>
      </w:r>
    </w:p>
    <w:p w:rsidR="009F4E29" w:rsidRDefault="009F4E29" w:rsidP="00BD6BBA">
      <w:pPr>
        <w:pStyle w:val="ListBullet"/>
      </w:pPr>
      <w:r>
        <w:t>The total anticipated budget</w:t>
      </w:r>
    </w:p>
    <w:p w:rsidR="00722DD9" w:rsidRDefault="009F4E29" w:rsidP="001A3586">
      <w:pPr>
        <w:pStyle w:val="ListBullet"/>
      </w:pPr>
      <w:r>
        <w:t>Other information you deem pertinent</w:t>
      </w:r>
    </w:p>
    <w:p w:rsidR="00CF2E33" w:rsidRDefault="001A3586" w:rsidP="00882474">
      <w:pPr>
        <w:pStyle w:val="Heading1"/>
      </w:pPr>
      <w:r>
        <w:br w:type="page"/>
      </w:r>
      <w:bookmarkStart w:id="5" w:name="_Toc52873032"/>
      <w:r w:rsidR="00CF2E33" w:rsidRPr="00882474">
        <w:lastRenderedPageBreak/>
        <w:t>Introduction</w:t>
      </w:r>
      <w:bookmarkEnd w:id="3"/>
      <w:bookmarkEnd w:id="5"/>
    </w:p>
    <w:p w:rsidR="00722DD9" w:rsidRDefault="00BE41BF" w:rsidP="00A479CA">
      <w:pPr>
        <w:pStyle w:val="BodyText"/>
      </w:pPr>
      <w:r>
        <w:t xml:space="preserve">Introduce </w:t>
      </w:r>
      <w:r w:rsidR="00722DD9">
        <w:t>your</w:t>
      </w:r>
      <w:r>
        <w:t xml:space="preserve"> organization</w:t>
      </w:r>
      <w:r w:rsidR="00722DD9">
        <w:t xml:space="preserve"> </w:t>
      </w:r>
      <w:r>
        <w:t xml:space="preserve">here. </w:t>
      </w:r>
    </w:p>
    <w:p w:rsidR="00722DD9" w:rsidRDefault="00722DD9" w:rsidP="00A479CA">
      <w:pPr>
        <w:pStyle w:val="BodyText"/>
      </w:pPr>
      <w:r>
        <w:t xml:space="preserve">It is best to begin </w:t>
      </w:r>
      <w:r w:rsidR="0036193A">
        <w:t xml:space="preserve">by </w:t>
      </w:r>
      <w:r>
        <w:t>explaining how and why your organization was founded</w:t>
      </w:r>
      <w:r w:rsidR="00A479CA">
        <w:t xml:space="preserve">. It is also a good idea to </w:t>
      </w:r>
      <w:r>
        <w:t xml:space="preserve">provide a mission statement so </w:t>
      </w:r>
      <w:r w:rsidR="0036193A">
        <w:t xml:space="preserve">that </w:t>
      </w:r>
      <w:r>
        <w:t xml:space="preserve">your readers know who you are and what you do. </w:t>
      </w:r>
    </w:p>
    <w:p w:rsidR="00722DD9" w:rsidRDefault="00722DD9" w:rsidP="00A479CA">
      <w:pPr>
        <w:pStyle w:val="BodyText"/>
      </w:pPr>
      <w:r>
        <w:t>Your introduction can include information such as the purpose of your organization, a description of its activities, a description of its target population, and evidence to show that it is a healthy organization.</w:t>
      </w:r>
    </w:p>
    <w:p w:rsidR="00CF2E33" w:rsidRDefault="00A479CA" w:rsidP="00882474">
      <w:pPr>
        <w:pStyle w:val="Heading1"/>
      </w:pPr>
      <w:bookmarkStart w:id="6" w:name="_Toc4214693"/>
      <w:r>
        <w:br w:type="page"/>
      </w:r>
      <w:bookmarkStart w:id="7" w:name="_Toc52873033"/>
      <w:r w:rsidR="00CF2E33" w:rsidRPr="00CF2E33">
        <w:lastRenderedPageBreak/>
        <w:t>Needs/</w:t>
      </w:r>
      <w:r w:rsidR="00CF2E33" w:rsidRPr="00882474">
        <w:t>Problems</w:t>
      </w:r>
      <w:bookmarkEnd w:id="6"/>
      <w:bookmarkEnd w:id="7"/>
    </w:p>
    <w:p w:rsidR="005B6D8E" w:rsidRDefault="00BE41BF" w:rsidP="00A479CA">
      <w:pPr>
        <w:pStyle w:val="BodyText"/>
      </w:pPr>
      <w:r>
        <w:t xml:space="preserve">Identify the needs or problems to be addressed. </w:t>
      </w:r>
      <w:r w:rsidR="009F4E29">
        <w:t>Include the target population and any</w:t>
      </w:r>
      <w:r>
        <w:t xml:space="preserve"> statistical information </w:t>
      </w:r>
      <w:r w:rsidR="00171B36">
        <w:t>that y</w:t>
      </w:r>
      <w:r w:rsidR="009F4E29">
        <w:t>ou may have</w:t>
      </w:r>
      <w:r w:rsidR="005B6D8E">
        <w:t>. Ideas for information to include here are:</w:t>
      </w:r>
    </w:p>
    <w:p w:rsidR="005B6D8E" w:rsidRDefault="005B6D8E" w:rsidP="00E55158">
      <w:pPr>
        <w:pStyle w:val="ListBullet"/>
      </w:pPr>
      <w:r>
        <w:t>Length of time needs/problems have existed</w:t>
      </w:r>
    </w:p>
    <w:p w:rsidR="005B6D8E" w:rsidRDefault="005B6D8E" w:rsidP="00E55158">
      <w:pPr>
        <w:pStyle w:val="ListBullet"/>
      </w:pPr>
      <w:r>
        <w:t>Whether problem has ever been addressed before, and what the outcome was</w:t>
      </w:r>
    </w:p>
    <w:p w:rsidR="005B6D8E" w:rsidRDefault="005B6D8E" w:rsidP="00E55158">
      <w:pPr>
        <w:pStyle w:val="ListBullet"/>
      </w:pPr>
      <w:r>
        <w:t>Impact of problem to target population</w:t>
      </w:r>
    </w:p>
    <w:p w:rsidR="005B6D8E" w:rsidRDefault="005B6D8E" w:rsidP="00E55158">
      <w:pPr>
        <w:pStyle w:val="ListBullet"/>
      </w:pPr>
      <w:r>
        <w:t>Impact of problem to surrounding populations</w:t>
      </w:r>
    </w:p>
    <w:p w:rsidR="00CF2E33" w:rsidRDefault="00CF2E33" w:rsidP="00882474">
      <w:pPr>
        <w:pStyle w:val="Heading1"/>
      </w:pPr>
      <w:bookmarkStart w:id="8" w:name="_Toc4214694"/>
      <w:bookmarkStart w:id="9" w:name="_Toc52873034"/>
      <w:r w:rsidRPr="00CF2E33">
        <w:t>Goals/</w:t>
      </w:r>
      <w:r w:rsidRPr="00882474">
        <w:t>Objectives</w:t>
      </w:r>
      <w:bookmarkEnd w:id="8"/>
      <w:bookmarkEnd w:id="9"/>
    </w:p>
    <w:p w:rsidR="00BE41BF" w:rsidRDefault="00BE41BF" w:rsidP="00A479CA">
      <w:pPr>
        <w:pStyle w:val="BodyText"/>
      </w:pPr>
      <w:r>
        <w:t>State the desired goals and objectives to address the needs/problems stated above. Also include key benefits of reaching goals/objectives.</w:t>
      </w:r>
    </w:p>
    <w:p w:rsidR="00A479CA" w:rsidRDefault="00A479CA" w:rsidP="00E55158">
      <w:pPr>
        <w:pStyle w:val="ListBullet"/>
      </w:pPr>
      <w:r>
        <w:t>Goal 1</w:t>
      </w:r>
    </w:p>
    <w:p w:rsidR="00A479CA" w:rsidRDefault="00A479CA" w:rsidP="00E55158">
      <w:pPr>
        <w:pStyle w:val="ListBullet"/>
      </w:pPr>
      <w:r>
        <w:t>Goal 2</w:t>
      </w:r>
    </w:p>
    <w:p w:rsidR="00A479CA" w:rsidRDefault="00A479CA" w:rsidP="00E55158">
      <w:pPr>
        <w:pStyle w:val="ListBullet"/>
      </w:pPr>
      <w:r>
        <w:t>Goal 3</w:t>
      </w:r>
    </w:p>
    <w:p w:rsidR="00CF2E33" w:rsidRDefault="00CF2E33" w:rsidP="00882474">
      <w:pPr>
        <w:pStyle w:val="Heading1"/>
      </w:pPr>
      <w:bookmarkStart w:id="10" w:name="_Toc4214695"/>
      <w:bookmarkStart w:id="11" w:name="_Toc52873035"/>
      <w:r w:rsidRPr="00CF2E33">
        <w:t>Procedures</w:t>
      </w:r>
      <w:r w:rsidR="00BE41BF">
        <w:t xml:space="preserve">/Scope of </w:t>
      </w:r>
      <w:r w:rsidR="00BE41BF" w:rsidRPr="00882474">
        <w:t>Work</w:t>
      </w:r>
      <w:bookmarkEnd w:id="10"/>
      <w:bookmarkEnd w:id="11"/>
    </w:p>
    <w:p w:rsidR="00BE41BF" w:rsidRDefault="00BE41BF" w:rsidP="00A479CA">
      <w:pPr>
        <w:pStyle w:val="BodyText"/>
      </w:pPr>
      <w:r>
        <w:t>Provide detailed information about proposed procedures</w:t>
      </w:r>
      <w:r w:rsidR="00F625A0">
        <w:t>, if available, and the</w:t>
      </w:r>
      <w:r>
        <w:t xml:space="preserve"> scope of work. Include information on activities such as recruiting, training, testing, and actual work required.</w:t>
      </w:r>
    </w:p>
    <w:p w:rsidR="00CF2E33" w:rsidRDefault="006B53B6" w:rsidP="00882474">
      <w:pPr>
        <w:pStyle w:val="Heading1"/>
      </w:pPr>
      <w:bookmarkStart w:id="12" w:name="_Toc4214696"/>
      <w:r>
        <w:br w:type="page"/>
      </w:r>
      <w:bookmarkStart w:id="13" w:name="_Toc52873036"/>
      <w:r w:rsidR="00CF2E33" w:rsidRPr="00882474">
        <w:lastRenderedPageBreak/>
        <w:t>Timetable</w:t>
      </w:r>
      <w:bookmarkEnd w:id="12"/>
      <w:bookmarkEnd w:id="13"/>
    </w:p>
    <w:p w:rsidR="007D140D" w:rsidRDefault="00BE41BF" w:rsidP="007D140D">
      <w:pPr>
        <w:pStyle w:val="BodyText"/>
      </w:pPr>
      <w:r>
        <w:t>Provide detailed information on the expected timetable for the project. Break the project into phases, and pr</w:t>
      </w:r>
      <w:r w:rsidR="00F625A0">
        <w:t>ovide</w:t>
      </w:r>
      <w:r>
        <w:t xml:space="preserve"> a schedule for each phase.</w:t>
      </w:r>
      <w:r w:rsidR="007D140D">
        <w:br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421B2B" w:rsidRPr="000709C9">
        <w:trPr>
          <w:trHeight w:val="359"/>
        </w:trPr>
        <w:tc>
          <w:tcPr>
            <w:tcW w:w="1440" w:type="dxa"/>
            <w:shd w:val="clear" w:color="auto" w:fill="E6E6E6"/>
            <w:vAlign w:val="center"/>
          </w:tcPr>
          <w:p w:rsidR="00421B2B" w:rsidRPr="006B53B6" w:rsidRDefault="00421B2B" w:rsidP="001B6211">
            <w:pPr>
              <w:pStyle w:val="TableText"/>
            </w:pPr>
          </w:p>
        </w:tc>
        <w:tc>
          <w:tcPr>
            <w:tcW w:w="3600" w:type="dxa"/>
            <w:shd w:val="clear" w:color="auto" w:fill="E6E6E6"/>
            <w:vAlign w:val="center"/>
          </w:tcPr>
          <w:p w:rsidR="00421B2B" w:rsidRPr="00CF5453" w:rsidRDefault="00421B2B" w:rsidP="001B6211">
            <w:pPr>
              <w:pStyle w:val="TableTextBold"/>
            </w:pPr>
            <w:r w:rsidRPr="00CF5453">
              <w:t xml:space="preserve">Description of </w:t>
            </w:r>
            <w:r w:rsidR="00E776A1" w:rsidRPr="00CF5453">
              <w:t>W</w:t>
            </w:r>
            <w:r w:rsidRPr="00CF5453">
              <w:t>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421B2B" w:rsidRPr="001B6211" w:rsidRDefault="006B53B6" w:rsidP="001B6211">
            <w:pPr>
              <w:pStyle w:val="TableTextBold"/>
            </w:pPr>
            <w:r w:rsidRPr="001B6211">
              <w:t>Start and End Dates</w:t>
            </w:r>
          </w:p>
        </w:tc>
      </w:tr>
      <w:tr w:rsidR="00421B2B">
        <w:trPr>
          <w:trHeight w:val="360"/>
        </w:trPr>
        <w:tc>
          <w:tcPr>
            <w:tcW w:w="1440" w:type="dxa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vAlign w:val="center"/>
          </w:tcPr>
          <w:p w:rsidR="00421B2B" w:rsidRDefault="00421B2B" w:rsidP="001B6211">
            <w:pPr>
              <w:pStyle w:val="TableText"/>
            </w:pPr>
            <w:bookmarkStart w:id="14" w:name="_GoBack"/>
            <w:bookmarkEnd w:id="14"/>
          </w:p>
        </w:tc>
        <w:tc>
          <w:tcPr>
            <w:tcW w:w="2736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>
        <w:trPr>
          <w:trHeight w:val="360"/>
        </w:trPr>
        <w:tc>
          <w:tcPr>
            <w:tcW w:w="1440" w:type="dxa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>
        <w:trPr>
          <w:trHeight w:val="360"/>
        </w:trPr>
        <w:tc>
          <w:tcPr>
            <w:tcW w:w="1440" w:type="dxa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106B29" w:rsidRDefault="00106B29" w:rsidP="001B6211">
            <w:pPr>
              <w:pStyle w:val="TableText"/>
            </w:pPr>
          </w:p>
        </w:tc>
      </w:tr>
    </w:tbl>
    <w:p w:rsidR="00421B2B" w:rsidRDefault="00421B2B" w:rsidP="00A479CA">
      <w:pPr>
        <w:pStyle w:val="BodyText"/>
      </w:pPr>
    </w:p>
    <w:p w:rsidR="00CF2E33" w:rsidRDefault="00CF2E33" w:rsidP="00882474">
      <w:pPr>
        <w:pStyle w:val="Heading1"/>
      </w:pPr>
      <w:bookmarkStart w:id="15" w:name="_Toc4214697"/>
      <w:bookmarkStart w:id="16" w:name="_Toc52873037"/>
      <w:r w:rsidRPr="00882474">
        <w:t>Budget</w:t>
      </w:r>
      <w:bookmarkEnd w:id="15"/>
      <w:bookmarkEnd w:id="16"/>
    </w:p>
    <w:p w:rsidR="00BE41BF" w:rsidRDefault="00BE41BF" w:rsidP="008959DA">
      <w:pPr>
        <w:pStyle w:val="BodyText"/>
      </w:pPr>
      <w:r>
        <w:t>State the proposed costs and budget of the project. Also include information on how you intend to manage the budget.</w:t>
      </w:r>
      <w:r w:rsidR="007D140D">
        <w:br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E776A1" w:rsidRPr="006B53B6">
        <w:trPr>
          <w:trHeight w:val="368"/>
        </w:trPr>
        <w:tc>
          <w:tcPr>
            <w:tcW w:w="1440" w:type="dxa"/>
            <w:shd w:val="clear" w:color="auto" w:fill="E6E6E6"/>
            <w:vAlign w:val="center"/>
          </w:tcPr>
          <w:p w:rsidR="00E776A1" w:rsidRPr="006B53B6" w:rsidRDefault="00E776A1" w:rsidP="001B6211">
            <w:pPr>
              <w:pStyle w:val="TableText"/>
            </w:pPr>
          </w:p>
        </w:tc>
        <w:tc>
          <w:tcPr>
            <w:tcW w:w="3600" w:type="dxa"/>
            <w:shd w:val="clear" w:color="auto" w:fill="E6E6E6"/>
            <w:vAlign w:val="center"/>
          </w:tcPr>
          <w:p w:rsidR="00E776A1" w:rsidRPr="001B6211" w:rsidRDefault="00E776A1" w:rsidP="001B6211">
            <w:pPr>
              <w:pStyle w:val="TableTextBold"/>
            </w:pPr>
            <w:r w:rsidRPr="001B6211">
              <w:t>Description of Work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E776A1" w:rsidRPr="001B6211" w:rsidRDefault="00E776A1" w:rsidP="001B6211">
            <w:pPr>
              <w:pStyle w:val="TableTextBold"/>
            </w:pPr>
            <w:r w:rsidRPr="001B6211">
              <w:t>Anticipated Costs</w:t>
            </w:r>
          </w:p>
        </w:tc>
      </w:tr>
      <w:tr w:rsidR="00E776A1">
        <w:trPr>
          <w:trHeight w:val="360"/>
        </w:trPr>
        <w:tc>
          <w:tcPr>
            <w:tcW w:w="1440" w:type="dxa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One</w:t>
            </w:r>
          </w:p>
        </w:tc>
        <w:tc>
          <w:tcPr>
            <w:tcW w:w="3600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>
        <w:trPr>
          <w:trHeight w:val="360"/>
        </w:trPr>
        <w:tc>
          <w:tcPr>
            <w:tcW w:w="1440" w:type="dxa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Two</w:t>
            </w:r>
          </w:p>
        </w:tc>
        <w:tc>
          <w:tcPr>
            <w:tcW w:w="3600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>
        <w:trPr>
          <w:trHeight w:val="360"/>
        </w:trPr>
        <w:tc>
          <w:tcPr>
            <w:tcW w:w="1440" w:type="dxa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Three</w:t>
            </w:r>
          </w:p>
        </w:tc>
        <w:tc>
          <w:tcPr>
            <w:tcW w:w="3600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5699F">
        <w:trPr>
          <w:trHeight w:val="360"/>
        </w:trPr>
        <w:tc>
          <w:tcPr>
            <w:tcW w:w="1440" w:type="dxa"/>
            <w:vAlign w:val="center"/>
          </w:tcPr>
          <w:p w:rsidR="00E5699F" w:rsidRPr="00A479CA" w:rsidRDefault="00E5699F" w:rsidP="001B6211">
            <w:pPr>
              <w:pStyle w:val="TableText"/>
              <w:rPr>
                <w:b/>
              </w:rPr>
            </w:pPr>
          </w:p>
        </w:tc>
        <w:tc>
          <w:tcPr>
            <w:tcW w:w="3600" w:type="dxa"/>
            <w:vAlign w:val="center"/>
          </w:tcPr>
          <w:p w:rsidR="00E5699F" w:rsidRPr="001B6211" w:rsidRDefault="00E5699F" w:rsidP="00CF5453">
            <w:pPr>
              <w:pStyle w:val="Total"/>
            </w:pPr>
            <w:r w:rsidRPr="001B6211">
              <w:t>Total</w:t>
            </w:r>
          </w:p>
        </w:tc>
        <w:tc>
          <w:tcPr>
            <w:tcW w:w="2736" w:type="dxa"/>
            <w:vAlign w:val="center"/>
          </w:tcPr>
          <w:p w:rsidR="00E5699F" w:rsidRPr="00A479CA" w:rsidRDefault="00E5699F" w:rsidP="001B6211">
            <w:pPr>
              <w:pStyle w:val="TableText"/>
            </w:pPr>
            <w:r w:rsidRPr="00A479CA">
              <w:fldChar w:fldCharType="begin"/>
            </w:r>
            <w:r w:rsidRPr="00A479CA">
              <w:instrText xml:space="preserve"> =sum(above) \# "$#,##0.00;($#,##0.00)" </w:instrText>
            </w:r>
            <w:r w:rsidRPr="00A479CA">
              <w:fldChar w:fldCharType="separate"/>
            </w:r>
            <w:r w:rsidRPr="00A479CA">
              <w:rPr>
                <w:noProof/>
              </w:rPr>
              <w:t>$   0.00</w:t>
            </w:r>
            <w:r w:rsidRPr="00A479CA">
              <w:fldChar w:fldCharType="end"/>
            </w:r>
          </w:p>
        </w:tc>
      </w:tr>
    </w:tbl>
    <w:p w:rsidR="00CF2E33" w:rsidRDefault="001A3586" w:rsidP="00882474">
      <w:pPr>
        <w:pStyle w:val="Heading1"/>
      </w:pPr>
      <w:bookmarkStart w:id="17" w:name="_Toc4214698"/>
      <w:r>
        <w:br w:type="page"/>
      </w:r>
      <w:bookmarkStart w:id="18" w:name="_Toc52873038"/>
      <w:r w:rsidR="00CF2E33" w:rsidRPr="00CF2E33">
        <w:lastRenderedPageBreak/>
        <w:t>Key Personnel</w:t>
      </w:r>
      <w:bookmarkEnd w:id="17"/>
      <w:bookmarkEnd w:id="18"/>
    </w:p>
    <w:p w:rsidR="00B7167F" w:rsidRDefault="00742D14" w:rsidP="001A3586">
      <w:pPr>
        <w:pStyle w:val="BodyText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1533525</wp:posOffset>
            </wp:positionV>
            <wp:extent cx="5486400" cy="2171700"/>
            <wp:effectExtent l="0" t="0" r="19050" b="0"/>
            <wp:wrapTight wrapText="bothSides">
              <wp:wrapPolygon edited="0">
                <wp:start x="7500" y="758"/>
                <wp:lineTo x="7500" y="9095"/>
                <wp:lineTo x="8775" y="10232"/>
                <wp:lineTo x="0" y="10800"/>
                <wp:lineTo x="0" y="20842"/>
                <wp:lineTo x="21600" y="20842"/>
                <wp:lineTo x="21600" y="10800"/>
                <wp:lineTo x="12975" y="10232"/>
                <wp:lineTo x="14175" y="9095"/>
                <wp:lineTo x="14100" y="758"/>
                <wp:lineTo x="7500" y="758"/>
              </wp:wrapPolygon>
            </wp:wrapTight>
            <wp:docPr id="77" name="Organization Chart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1BF">
        <w:t>List the key personnel who will be responsible for completion of the project, as well as other personnel involved in the project.</w:t>
      </w:r>
    </w:p>
    <w:p w:rsidR="00F870A5" w:rsidRDefault="00F870A5" w:rsidP="001A3586">
      <w:pPr>
        <w:pStyle w:val="BodyText"/>
      </w:pPr>
    </w:p>
    <w:p w:rsidR="008959DA" w:rsidRDefault="008959DA" w:rsidP="001A3586">
      <w:pPr>
        <w:pStyle w:val="BodyText"/>
      </w:pPr>
    </w:p>
    <w:p w:rsidR="00BE41BF" w:rsidRDefault="00CF2E33" w:rsidP="00882474">
      <w:pPr>
        <w:pStyle w:val="Heading1"/>
      </w:pPr>
      <w:bookmarkStart w:id="19" w:name="_Toc4214699"/>
      <w:bookmarkStart w:id="20" w:name="_Toc52873039"/>
      <w:r w:rsidRPr="00882474">
        <w:t>Evaluation</w:t>
      </w:r>
      <w:bookmarkEnd w:id="19"/>
      <w:bookmarkEnd w:id="20"/>
    </w:p>
    <w:p w:rsidR="008959DA" w:rsidRDefault="00BE41BF" w:rsidP="007D140D">
      <w:pPr>
        <w:pStyle w:val="BodyText"/>
      </w:pPr>
      <w:r>
        <w:t>Discuss how progress will be evaluated throughout and at the end of the project.</w:t>
      </w:r>
    </w:p>
    <w:p w:rsidR="00CF2E33" w:rsidRDefault="00CF2E33" w:rsidP="00882474">
      <w:pPr>
        <w:pStyle w:val="Heading1"/>
      </w:pPr>
      <w:bookmarkStart w:id="21" w:name="_Toc4214700"/>
      <w:bookmarkStart w:id="22" w:name="_Toc52873040"/>
      <w:r w:rsidRPr="00882474">
        <w:t>Endorsements</w:t>
      </w:r>
      <w:bookmarkEnd w:id="21"/>
      <w:bookmarkEnd w:id="22"/>
    </w:p>
    <w:p w:rsidR="008959DA" w:rsidRDefault="00BE41BF" w:rsidP="00A479CA">
      <w:pPr>
        <w:pStyle w:val="BodyText"/>
      </w:pPr>
      <w:r>
        <w:t>Provide the names and addresses of individuals and companies who support and endorse the project.</w:t>
      </w:r>
    </w:p>
    <w:p w:rsidR="00CF2E33" w:rsidRDefault="00CF2E33" w:rsidP="00882474">
      <w:pPr>
        <w:pStyle w:val="Heading1"/>
      </w:pPr>
      <w:bookmarkStart w:id="23" w:name="_Toc4214701"/>
      <w:bookmarkStart w:id="24" w:name="_Toc52873041"/>
      <w:r w:rsidRPr="00CF2E33">
        <w:t xml:space="preserve">Next </w:t>
      </w:r>
      <w:r w:rsidRPr="00882474">
        <w:t>Steps</w:t>
      </w:r>
      <w:bookmarkEnd w:id="23"/>
      <w:bookmarkEnd w:id="24"/>
    </w:p>
    <w:p w:rsidR="00A94132" w:rsidRDefault="00BE41BF" w:rsidP="00A479CA">
      <w:pPr>
        <w:pStyle w:val="BodyText"/>
      </w:pPr>
      <w:r w:rsidRPr="00A479CA">
        <w:t>Specify the actions required of the readers of this document.</w:t>
      </w:r>
    </w:p>
    <w:p w:rsidR="004D05E5" w:rsidRDefault="004D05E5" w:rsidP="00E55158">
      <w:pPr>
        <w:pStyle w:val="ListBullet"/>
      </w:pPr>
      <w:r>
        <w:t>Next Step 1</w:t>
      </w:r>
    </w:p>
    <w:p w:rsidR="004D05E5" w:rsidRDefault="004D05E5" w:rsidP="00E55158">
      <w:pPr>
        <w:pStyle w:val="ListBullet"/>
      </w:pPr>
      <w:r>
        <w:t>Next Step 2</w:t>
      </w:r>
    </w:p>
    <w:p w:rsidR="001F5AE2" w:rsidRDefault="004D05E5" w:rsidP="00E55158">
      <w:pPr>
        <w:pStyle w:val="ListBullet"/>
      </w:pPr>
      <w:r>
        <w:t>Next Step 3</w:t>
      </w:r>
    </w:p>
    <w:p w:rsidR="00A479CA" w:rsidRDefault="001F5AE2" w:rsidP="001F5AE2">
      <w:pPr>
        <w:pStyle w:val="Heading1"/>
      </w:pPr>
      <w:r>
        <w:br w:type="page"/>
      </w:r>
      <w:bookmarkStart w:id="25" w:name="_Toc52873042"/>
      <w:r w:rsidR="00A94132" w:rsidRPr="00E55158">
        <w:t>Appendix</w:t>
      </w:r>
      <w:bookmarkEnd w:id="25"/>
    </w:p>
    <w:p w:rsidR="00A479CA" w:rsidRPr="00A479CA" w:rsidRDefault="00A479CA" w:rsidP="00A479CA">
      <w:pPr>
        <w:pStyle w:val="BodyText"/>
      </w:pPr>
      <w:r w:rsidRPr="00A479CA">
        <w:t>Provide supporting material for your proposal here.</w:t>
      </w:r>
    </w:p>
    <w:sectPr w:rsidR="00A479CA" w:rsidRPr="00A479CA" w:rsidSect="001A358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FA2" w:rsidRDefault="004F4FA2" w:rsidP="00D65E51">
      <w:r>
        <w:separator/>
      </w:r>
    </w:p>
  </w:endnote>
  <w:endnote w:type="continuationSeparator" w:id="0">
    <w:p w:rsidR="004F4FA2" w:rsidRDefault="004F4FA2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67F" w:rsidRDefault="00B7167F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167F" w:rsidRDefault="00B7167F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67F" w:rsidRDefault="00B7167F" w:rsidP="00DA4CC2">
    <w:pPr>
      <w:ind w:right="360"/>
      <w:jc w:val="right"/>
    </w:pPr>
    <w:r w:rsidRPr="00DA4CC2">
      <w:rPr>
        <w:rStyle w:val="PageNumber"/>
      </w:rPr>
      <w:t xml:space="preserve">Page </w:t>
    </w:r>
    <w:r w:rsidRPr="00882474">
      <w:rPr>
        <w:rStyle w:val="PageNumber"/>
        <w:b/>
      </w:rPr>
      <w:fldChar w:fldCharType="begin"/>
    </w:r>
    <w:r w:rsidRPr="00882474">
      <w:rPr>
        <w:rStyle w:val="PageNumber"/>
        <w:b/>
      </w:rPr>
      <w:instrText xml:space="preserve"> PAGE </w:instrText>
    </w:r>
    <w:r w:rsidRPr="00882474">
      <w:rPr>
        <w:rStyle w:val="PageNumber"/>
        <w:b/>
      </w:rPr>
      <w:fldChar w:fldCharType="separate"/>
    </w:r>
    <w:r w:rsidR="00742D14">
      <w:rPr>
        <w:rStyle w:val="PageNumber"/>
        <w:b/>
        <w:noProof/>
      </w:rPr>
      <w:t>3</w:t>
    </w:r>
    <w:r w:rsidRPr="00882474">
      <w:rPr>
        <w:rStyle w:val="PageNumber"/>
        <w:b/>
      </w:rPr>
      <w:fldChar w:fldCharType="end"/>
    </w:r>
    <w:r w:rsidRPr="00DA4CC2">
      <w:rPr>
        <w:rStyle w:val="PageNumber"/>
      </w:rPr>
      <w:t xml:space="preserve"> of </w:t>
    </w:r>
    <w:r w:rsidRPr="00DA4CC2">
      <w:rPr>
        <w:rStyle w:val="PageNumber"/>
      </w:rPr>
      <w:fldChar w:fldCharType="begin"/>
    </w:r>
    <w:r w:rsidRPr="00DA4CC2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2D14">
      <w:rPr>
        <w:rStyle w:val="PageNumber"/>
        <w:noProof/>
      </w:rPr>
      <w:t>8</w:t>
    </w:r>
    <w:r w:rsidRPr="00DA4C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FA2" w:rsidRDefault="004F4FA2" w:rsidP="00D65E51">
      <w:r>
        <w:separator/>
      </w:r>
    </w:p>
  </w:footnote>
  <w:footnote w:type="continuationSeparator" w:id="0">
    <w:p w:rsidR="004F4FA2" w:rsidRDefault="004F4FA2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1"/>
  </w:num>
  <w:num w:numId="15">
    <w:abstractNumId w:val="21"/>
  </w:num>
  <w:num w:numId="16">
    <w:abstractNumId w:val="11"/>
  </w:num>
  <w:num w:numId="17">
    <w:abstractNumId w:val="15"/>
  </w:num>
  <w:num w:numId="18">
    <w:abstractNumId w:val="39"/>
  </w:num>
  <w:num w:numId="19">
    <w:abstractNumId w:val="22"/>
  </w:num>
  <w:num w:numId="20">
    <w:abstractNumId w:val="29"/>
  </w:num>
  <w:num w:numId="21">
    <w:abstractNumId w:val="38"/>
  </w:num>
  <w:num w:numId="22">
    <w:abstractNumId w:val="26"/>
  </w:num>
  <w:num w:numId="23">
    <w:abstractNumId w:val="14"/>
  </w:num>
  <w:num w:numId="24">
    <w:abstractNumId w:val="31"/>
  </w:num>
  <w:num w:numId="25">
    <w:abstractNumId w:val="18"/>
  </w:num>
  <w:num w:numId="26">
    <w:abstractNumId w:val="30"/>
  </w:num>
  <w:num w:numId="27">
    <w:abstractNumId w:val="23"/>
  </w:num>
  <w:num w:numId="28">
    <w:abstractNumId w:val="24"/>
  </w:num>
  <w:num w:numId="29">
    <w:abstractNumId w:val="33"/>
  </w:num>
  <w:num w:numId="30">
    <w:abstractNumId w:val="13"/>
  </w:num>
  <w:num w:numId="31">
    <w:abstractNumId w:val="16"/>
  </w:num>
  <w:num w:numId="32">
    <w:abstractNumId w:val="35"/>
  </w:num>
  <w:num w:numId="33">
    <w:abstractNumId w:val="20"/>
  </w:num>
  <w:num w:numId="34">
    <w:abstractNumId w:val="19"/>
  </w:num>
  <w:num w:numId="35">
    <w:abstractNumId w:val="32"/>
  </w:num>
  <w:num w:numId="36">
    <w:abstractNumId w:val="25"/>
  </w:num>
  <w:num w:numId="37">
    <w:abstractNumId w:val="27"/>
  </w:num>
  <w:num w:numId="38">
    <w:abstractNumId w:val="34"/>
  </w:num>
  <w:num w:numId="39">
    <w:abstractNumId w:val="36"/>
  </w:num>
  <w:num w:numId="40">
    <w:abstractNumId w:val="40"/>
  </w:num>
  <w:num w:numId="41">
    <w:abstractNumId w:val="37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14"/>
    <w:rsid w:val="00031785"/>
    <w:rsid w:val="000709C9"/>
    <w:rsid w:val="001010F9"/>
    <w:rsid w:val="00106B29"/>
    <w:rsid w:val="00124D8D"/>
    <w:rsid w:val="001503D6"/>
    <w:rsid w:val="00171B36"/>
    <w:rsid w:val="0019123D"/>
    <w:rsid w:val="001A3586"/>
    <w:rsid w:val="001B1E29"/>
    <w:rsid w:val="001B6211"/>
    <w:rsid w:val="001F5AE2"/>
    <w:rsid w:val="002450A5"/>
    <w:rsid w:val="00260F89"/>
    <w:rsid w:val="002640A5"/>
    <w:rsid w:val="00274973"/>
    <w:rsid w:val="00285F2F"/>
    <w:rsid w:val="00291939"/>
    <w:rsid w:val="002A1CF8"/>
    <w:rsid w:val="0036193A"/>
    <w:rsid w:val="00391252"/>
    <w:rsid w:val="003F69FA"/>
    <w:rsid w:val="00421B2B"/>
    <w:rsid w:val="00442F7B"/>
    <w:rsid w:val="00444B38"/>
    <w:rsid w:val="00454DF1"/>
    <w:rsid w:val="004A546F"/>
    <w:rsid w:val="004C78FC"/>
    <w:rsid w:val="004C7A54"/>
    <w:rsid w:val="004D05E5"/>
    <w:rsid w:val="004F4FA2"/>
    <w:rsid w:val="005204CE"/>
    <w:rsid w:val="00525065"/>
    <w:rsid w:val="005B52C6"/>
    <w:rsid w:val="005B6D8E"/>
    <w:rsid w:val="005E1774"/>
    <w:rsid w:val="00606BFB"/>
    <w:rsid w:val="00661029"/>
    <w:rsid w:val="00663A74"/>
    <w:rsid w:val="006B53B6"/>
    <w:rsid w:val="006F150B"/>
    <w:rsid w:val="00703243"/>
    <w:rsid w:val="00722DD9"/>
    <w:rsid w:val="007263E2"/>
    <w:rsid w:val="00734E86"/>
    <w:rsid w:val="00742D14"/>
    <w:rsid w:val="00743179"/>
    <w:rsid w:val="00766A5A"/>
    <w:rsid w:val="007D140D"/>
    <w:rsid w:val="007F35BC"/>
    <w:rsid w:val="008450DC"/>
    <w:rsid w:val="0086448F"/>
    <w:rsid w:val="00882474"/>
    <w:rsid w:val="008959DA"/>
    <w:rsid w:val="008A18C3"/>
    <w:rsid w:val="008A59A4"/>
    <w:rsid w:val="008A6165"/>
    <w:rsid w:val="008F04A3"/>
    <w:rsid w:val="00917A86"/>
    <w:rsid w:val="0094782A"/>
    <w:rsid w:val="0095195E"/>
    <w:rsid w:val="00961DAE"/>
    <w:rsid w:val="009658B0"/>
    <w:rsid w:val="00970EA0"/>
    <w:rsid w:val="0097381D"/>
    <w:rsid w:val="009907EB"/>
    <w:rsid w:val="009F4E29"/>
    <w:rsid w:val="00A202B5"/>
    <w:rsid w:val="00A43082"/>
    <w:rsid w:val="00A479CA"/>
    <w:rsid w:val="00A94132"/>
    <w:rsid w:val="00AB3202"/>
    <w:rsid w:val="00AC2EA9"/>
    <w:rsid w:val="00AF58F2"/>
    <w:rsid w:val="00B03745"/>
    <w:rsid w:val="00B7167F"/>
    <w:rsid w:val="00B739CC"/>
    <w:rsid w:val="00B753FC"/>
    <w:rsid w:val="00B92ACA"/>
    <w:rsid w:val="00BD6BBA"/>
    <w:rsid w:val="00BE41BF"/>
    <w:rsid w:val="00C11DB2"/>
    <w:rsid w:val="00C60B82"/>
    <w:rsid w:val="00CA3B5C"/>
    <w:rsid w:val="00CB4D86"/>
    <w:rsid w:val="00CC6057"/>
    <w:rsid w:val="00CC78D5"/>
    <w:rsid w:val="00CD7BFA"/>
    <w:rsid w:val="00CF2E33"/>
    <w:rsid w:val="00CF5453"/>
    <w:rsid w:val="00D133F5"/>
    <w:rsid w:val="00D143C7"/>
    <w:rsid w:val="00D25183"/>
    <w:rsid w:val="00D265FB"/>
    <w:rsid w:val="00D601ED"/>
    <w:rsid w:val="00D65E51"/>
    <w:rsid w:val="00D74C66"/>
    <w:rsid w:val="00DA4CC2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F12545"/>
    <w:rsid w:val="00F23BEF"/>
    <w:rsid w:val="00F54592"/>
    <w:rsid w:val="00F625A0"/>
    <w:rsid w:val="00F63E86"/>
    <w:rsid w:val="00F6675A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silver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mduyen\AppData\Roaming\Microsoft\Templates\Fundraising%20project%20proposa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3567DD-4B04-472F-B6D2-9EDDD2753D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01199FE8-F5B8-4C0C-A6C6-41A0034566C3}">
      <dgm:prSet/>
      <dgm:spPr/>
      <dgm:t>
        <a:bodyPr/>
        <a:lstStyle/>
        <a:p>
          <a:endParaRPr lang="en-US" smtClean="0"/>
        </a:p>
      </dgm:t>
    </dgm:pt>
    <dgm:pt modelId="{A4171D7E-905C-43A3-BDE7-77FD6DA9D23E}" type="parTrans" cxnId="{667BE600-C4FA-47DC-BD0B-5C8A958686EA}">
      <dgm:prSet/>
      <dgm:spPr/>
    </dgm:pt>
    <dgm:pt modelId="{B73F3AD7-937A-4E84-B63E-BF350222D526}" type="sibTrans" cxnId="{667BE600-C4FA-47DC-BD0B-5C8A958686EA}">
      <dgm:prSet/>
      <dgm:spPr/>
    </dgm:pt>
    <dgm:pt modelId="{D84ACF9B-6B0C-4370-93AF-8B314BD0C40D}">
      <dgm:prSet/>
      <dgm:spPr/>
      <dgm:t>
        <a:bodyPr/>
        <a:lstStyle/>
        <a:p>
          <a:endParaRPr lang="en-US" smtClean="0"/>
        </a:p>
      </dgm:t>
    </dgm:pt>
    <dgm:pt modelId="{E4A99059-2593-4704-8AA0-E744B9FAD77B}" type="parTrans" cxnId="{AE0D9F99-1D55-4C12-91EC-31877EC0BB50}">
      <dgm:prSet/>
      <dgm:spPr/>
    </dgm:pt>
    <dgm:pt modelId="{1B6CDA3E-52BC-423B-BDC8-2BF42E1DD0ED}" type="sibTrans" cxnId="{AE0D9F99-1D55-4C12-91EC-31877EC0BB50}">
      <dgm:prSet/>
      <dgm:spPr/>
    </dgm:pt>
    <dgm:pt modelId="{F072A8D1-3C50-4081-97D5-25E9D28848D6}">
      <dgm:prSet/>
      <dgm:spPr/>
      <dgm:t>
        <a:bodyPr/>
        <a:lstStyle/>
        <a:p>
          <a:endParaRPr lang="en-US" smtClean="0"/>
        </a:p>
      </dgm:t>
    </dgm:pt>
    <dgm:pt modelId="{411ED5B3-497D-4724-9694-9953B9A952F3}" type="parTrans" cxnId="{6E3F7F40-83C6-4F8C-B4BC-83400E09E23C}">
      <dgm:prSet/>
      <dgm:spPr/>
    </dgm:pt>
    <dgm:pt modelId="{BA785079-CEDE-4558-94D2-0EFBC2186D32}" type="sibTrans" cxnId="{6E3F7F40-83C6-4F8C-B4BC-83400E09E23C}">
      <dgm:prSet/>
      <dgm:spPr/>
    </dgm:pt>
    <dgm:pt modelId="{D1C40AC6-5924-4623-80ED-32736EE3DF58}">
      <dgm:prSet/>
      <dgm:spPr/>
      <dgm:t>
        <a:bodyPr/>
        <a:lstStyle/>
        <a:p>
          <a:endParaRPr lang="en-US" smtClean="0"/>
        </a:p>
      </dgm:t>
    </dgm:pt>
    <dgm:pt modelId="{EC93ABFB-B42C-41FD-A69E-561EEE43345C}" type="parTrans" cxnId="{1F7277B1-82F4-49D8-9422-03E2BC588684}">
      <dgm:prSet/>
      <dgm:spPr/>
    </dgm:pt>
    <dgm:pt modelId="{7E63D053-CC93-4ECE-A498-CA6A1C56D576}" type="sibTrans" cxnId="{1F7277B1-82F4-49D8-9422-03E2BC588684}">
      <dgm:prSet/>
      <dgm:spPr/>
    </dgm:pt>
    <dgm:pt modelId="{7C5E4EF0-EB60-411E-B449-64C741D486C5}" type="pres">
      <dgm:prSet presAssocID="{3A3567DD-4B04-472F-B6D2-9EDDD2753D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E40CBA-08C6-4C07-A6B1-50540342577D}" type="pres">
      <dgm:prSet presAssocID="{01199FE8-F5B8-4C0C-A6C6-41A0034566C3}" presName="hierRoot1" presStyleCnt="0">
        <dgm:presLayoutVars>
          <dgm:hierBranch/>
        </dgm:presLayoutVars>
      </dgm:prSet>
      <dgm:spPr/>
    </dgm:pt>
    <dgm:pt modelId="{F9B29481-99FC-4DC0-AE52-5606BA0E241E}" type="pres">
      <dgm:prSet presAssocID="{01199FE8-F5B8-4C0C-A6C6-41A0034566C3}" presName="rootComposite1" presStyleCnt="0"/>
      <dgm:spPr/>
    </dgm:pt>
    <dgm:pt modelId="{BCD72F90-70B0-4CF6-A654-A94BC02BD74C}" type="pres">
      <dgm:prSet presAssocID="{01199FE8-F5B8-4C0C-A6C6-41A0034566C3}" presName="rootText1" presStyleLbl="node0" presStyleIdx="0" presStyleCnt="1">
        <dgm:presLayoutVars>
          <dgm:chPref val="3"/>
        </dgm:presLayoutVars>
      </dgm:prSet>
      <dgm:spPr/>
    </dgm:pt>
    <dgm:pt modelId="{1913400F-4A8F-44DF-A1B8-3C0D21D2BC89}" type="pres">
      <dgm:prSet presAssocID="{01199FE8-F5B8-4C0C-A6C6-41A0034566C3}" presName="rootConnector1" presStyleLbl="node1" presStyleIdx="0" presStyleCnt="0"/>
      <dgm:spPr/>
    </dgm:pt>
    <dgm:pt modelId="{75CF3ABE-9E6B-4BB1-9B89-DCD273FF9D17}" type="pres">
      <dgm:prSet presAssocID="{01199FE8-F5B8-4C0C-A6C6-41A0034566C3}" presName="hierChild2" presStyleCnt="0"/>
      <dgm:spPr/>
    </dgm:pt>
    <dgm:pt modelId="{C08AB2DE-B4C5-468A-80BC-47F63A3B23A1}" type="pres">
      <dgm:prSet presAssocID="{E4A99059-2593-4704-8AA0-E744B9FAD77B}" presName="Name35" presStyleLbl="parChTrans1D2" presStyleIdx="0" presStyleCnt="3"/>
      <dgm:spPr/>
    </dgm:pt>
    <dgm:pt modelId="{7F99E46C-5D66-457C-9560-3E1B1227C8D5}" type="pres">
      <dgm:prSet presAssocID="{D84ACF9B-6B0C-4370-93AF-8B314BD0C40D}" presName="hierRoot2" presStyleCnt="0">
        <dgm:presLayoutVars>
          <dgm:hierBranch/>
        </dgm:presLayoutVars>
      </dgm:prSet>
      <dgm:spPr/>
    </dgm:pt>
    <dgm:pt modelId="{4203B3E1-817C-43E5-8E2D-C4A4B3314764}" type="pres">
      <dgm:prSet presAssocID="{D84ACF9B-6B0C-4370-93AF-8B314BD0C40D}" presName="rootComposite" presStyleCnt="0"/>
      <dgm:spPr/>
    </dgm:pt>
    <dgm:pt modelId="{95C60AC9-FCA2-4C4C-A0DA-15D5DC73CC8B}" type="pres">
      <dgm:prSet presAssocID="{D84ACF9B-6B0C-4370-93AF-8B314BD0C40D}" presName="rootText" presStyleLbl="node2" presStyleIdx="0" presStyleCnt="3">
        <dgm:presLayoutVars>
          <dgm:chPref val="3"/>
        </dgm:presLayoutVars>
      </dgm:prSet>
      <dgm:spPr/>
    </dgm:pt>
    <dgm:pt modelId="{D9EB00F3-64A8-4334-9986-14C6A8D97061}" type="pres">
      <dgm:prSet presAssocID="{D84ACF9B-6B0C-4370-93AF-8B314BD0C40D}" presName="rootConnector" presStyleLbl="node2" presStyleIdx="0" presStyleCnt="3"/>
      <dgm:spPr/>
    </dgm:pt>
    <dgm:pt modelId="{B911596C-0D64-45B6-8E1D-57C6CD94ACB2}" type="pres">
      <dgm:prSet presAssocID="{D84ACF9B-6B0C-4370-93AF-8B314BD0C40D}" presName="hierChild4" presStyleCnt="0"/>
      <dgm:spPr/>
    </dgm:pt>
    <dgm:pt modelId="{C1A1B30F-3C85-45C1-BCE9-8A63372B6F2F}" type="pres">
      <dgm:prSet presAssocID="{D84ACF9B-6B0C-4370-93AF-8B314BD0C40D}" presName="hierChild5" presStyleCnt="0"/>
      <dgm:spPr/>
    </dgm:pt>
    <dgm:pt modelId="{F269C250-94BA-4AEE-B224-352557E8CBE0}" type="pres">
      <dgm:prSet presAssocID="{411ED5B3-497D-4724-9694-9953B9A952F3}" presName="Name35" presStyleLbl="parChTrans1D2" presStyleIdx="1" presStyleCnt="3"/>
      <dgm:spPr/>
    </dgm:pt>
    <dgm:pt modelId="{9F5196F0-B8E9-436D-A95F-7792AF8B474E}" type="pres">
      <dgm:prSet presAssocID="{F072A8D1-3C50-4081-97D5-25E9D28848D6}" presName="hierRoot2" presStyleCnt="0">
        <dgm:presLayoutVars>
          <dgm:hierBranch/>
        </dgm:presLayoutVars>
      </dgm:prSet>
      <dgm:spPr/>
    </dgm:pt>
    <dgm:pt modelId="{8A69EA98-D514-4D66-A8BC-2B48C2FB661B}" type="pres">
      <dgm:prSet presAssocID="{F072A8D1-3C50-4081-97D5-25E9D28848D6}" presName="rootComposite" presStyleCnt="0"/>
      <dgm:spPr/>
    </dgm:pt>
    <dgm:pt modelId="{EC77F99C-0F03-45AB-BF24-CCC3D2C1D7A8}" type="pres">
      <dgm:prSet presAssocID="{F072A8D1-3C50-4081-97D5-25E9D28848D6}" presName="rootText" presStyleLbl="node2" presStyleIdx="1" presStyleCnt="3">
        <dgm:presLayoutVars>
          <dgm:chPref val="3"/>
        </dgm:presLayoutVars>
      </dgm:prSet>
      <dgm:spPr/>
    </dgm:pt>
    <dgm:pt modelId="{E4B19BE2-CB97-4223-86F8-57CCFADC7A4D}" type="pres">
      <dgm:prSet presAssocID="{F072A8D1-3C50-4081-97D5-25E9D28848D6}" presName="rootConnector" presStyleLbl="node2" presStyleIdx="1" presStyleCnt="3"/>
      <dgm:spPr/>
    </dgm:pt>
    <dgm:pt modelId="{2927BE34-ADEF-4DA7-8A6D-6DB5FF1BCCD1}" type="pres">
      <dgm:prSet presAssocID="{F072A8D1-3C50-4081-97D5-25E9D28848D6}" presName="hierChild4" presStyleCnt="0"/>
      <dgm:spPr/>
    </dgm:pt>
    <dgm:pt modelId="{82315A14-BC86-4513-B457-061BB5E6DD87}" type="pres">
      <dgm:prSet presAssocID="{F072A8D1-3C50-4081-97D5-25E9D28848D6}" presName="hierChild5" presStyleCnt="0"/>
      <dgm:spPr/>
    </dgm:pt>
    <dgm:pt modelId="{B368A908-D235-41E1-9D3C-6E3963B6116A}" type="pres">
      <dgm:prSet presAssocID="{EC93ABFB-B42C-41FD-A69E-561EEE43345C}" presName="Name35" presStyleLbl="parChTrans1D2" presStyleIdx="2" presStyleCnt="3"/>
      <dgm:spPr/>
    </dgm:pt>
    <dgm:pt modelId="{5173D32A-C37A-4DCB-BFA2-D0A10A01A15A}" type="pres">
      <dgm:prSet presAssocID="{D1C40AC6-5924-4623-80ED-32736EE3DF58}" presName="hierRoot2" presStyleCnt="0">
        <dgm:presLayoutVars>
          <dgm:hierBranch/>
        </dgm:presLayoutVars>
      </dgm:prSet>
      <dgm:spPr/>
    </dgm:pt>
    <dgm:pt modelId="{DC162DC6-5134-4AE2-B6F6-B3AB60DB3530}" type="pres">
      <dgm:prSet presAssocID="{D1C40AC6-5924-4623-80ED-32736EE3DF58}" presName="rootComposite" presStyleCnt="0"/>
      <dgm:spPr/>
    </dgm:pt>
    <dgm:pt modelId="{BE4CBC6F-B6AA-411C-9C99-C0CBBE36D829}" type="pres">
      <dgm:prSet presAssocID="{D1C40AC6-5924-4623-80ED-32736EE3DF58}" presName="rootText" presStyleLbl="node2" presStyleIdx="2" presStyleCnt="3">
        <dgm:presLayoutVars>
          <dgm:chPref val="3"/>
        </dgm:presLayoutVars>
      </dgm:prSet>
      <dgm:spPr/>
    </dgm:pt>
    <dgm:pt modelId="{19435F6A-24C8-4059-A604-11E5602E6DA1}" type="pres">
      <dgm:prSet presAssocID="{D1C40AC6-5924-4623-80ED-32736EE3DF58}" presName="rootConnector" presStyleLbl="node2" presStyleIdx="2" presStyleCnt="3"/>
      <dgm:spPr/>
    </dgm:pt>
    <dgm:pt modelId="{13E70505-A697-46EC-ADE1-DB33C60AA45A}" type="pres">
      <dgm:prSet presAssocID="{D1C40AC6-5924-4623-80ED-32736EE3DF58}" presName="hierChild4" presStyleCnt="0"/>
      <dgm:spPr/>
    </dgm:pt>
    <dgm:pt modelId="{A6592A3A-A8AA-425A-BDEE-1C791686AB9D}" type="pres">
      <dgm:prSet presAssocID="{D1C40AC6-5924-4623-80ED-32736EE3DF58}" presName="hierChild5" presStyleCnt="0"/>
      <dgm:spPr/>
    </dgm:pt>
    <dgm:pt modelId="{BE6A66E6-C522-4A15-B6CB-587F11A1AF87}" type="pres">
      <dgm:prSet presAssocID="{01199FE8-F5B8-4C0C-A6C6-41A0034566C3}" presName="hierChild3" presStyleCnt="0"/>
      <dgm:spPr/>
    </dgm:pt>
  </dgm:ptLst>
  <dgm:cxnLst>
    <dgm:cxn modelId="{AE0D9F99-1D55-4C12-91EC-31877EC0BB50}" srcId="{01199FE8-F5B8-4C0C-A6C6-41A0034566C3}" destId="{D84ACF9B-6B0C-4370-93AF-8B314BD0C40D}" srcOrd="0" destOrd="0" parTransId="{E4A99059-2593-4704-8AA0-E744B9FAD77B}" sibTransId="{1B6CDA3E-52BC-423B-BDC8-2BF42E1DD0ED}"/>
    <dgm:cxn modelId="{F4222453-26C5-4159-85E9-97CA940A91C6}" type="presOf" srcId="{01199FE8-F5B8-4C0C-A6C6-41A0034566C3}" destId="{BCD72F90-70B0-4CF6-A654-A94BC02BD74C}" srcOrd="0" destOrd="0" presId="urn:microsoft.com/office/officeart/2005/8/layout/orgChart1"/>
    <dgm:cxn modelId="{E141D31F-CB3D-40DD-A109-2607D1711E31}" type="presOf" srcId="{EC93ABFB-B42C-41FD-A69E-561EEE43345C}" destId="{B368A908-D235-41E1-9D3C-6E3963B6116A}" srcOrd="0" destOrd="0" presId="urn:microsoft.com/office/officeart/2005/8/layout/orgChart1"/>
    <dgm:cxn modelId="{01A69B5E-EF2E-4DAD-8C48-81A17862E346}" type="presOf" srcId="{01199FE8-F5B8-4C0C-A6C6-41A0034566C3}" destId="{1913400F-4A8F-44DF-A1B8-3C0D21D2BC89}" srcOrd="1" destOrd="0" presId="urn:microsoft.com/office/officeart/2005/8/layout/orgChart1"/>
    <dgm:cxn modelId="{209DD949-EEEA-4062-92CC-FDBA366F8CE3}" type="presOf" srcId="{F072A8D1-3C50-4081-97D5-25E9D28848D6}" destId="{EC77F99C-0F03-45AB-BF24-CCC3D2C1D7A8}" srcOrd="0" destOrd="0" presId="urn:microsoft.com/office/officeart/2005/8/layout/orgChart1"/>
    <dgm:cxn modelId="{1F7277B1-82F4-49D8-9422-03E2BC588684}" srcId="{01199FE8-F5B8-4C0C-A6C6-41A0034566C3}" destId="{D1C40AC6-5924-4623-80ED-32736EE3DF58}" srcOrd="2" destOrd="0" parTransId="{EC93ABFB-B42C-41FD-A69E-561EEE43345C}" sibTransId="{7E63D053-CC93-4ECE-A498-CA6A1C56D576}"/>
    <dgm:cxn modelId="{026DAF50-7921-430F-9A49-D9F0D415D23D}" type="presOf" srcId="{D84ACF9B-6B0C-4370-93AF-8B314BD0C40D}" destId="{D9EB00F3-64A8-4334-9986-14C6A8D97061}" srcOrd="1" destOrd="0" presId="urn:microsoft.com/office/officeart/2005/8/layout/orgChart1"/>
    <dgm:cxn modelId="{180760F8-6287-410E-800C-4DAFB145AEED}" type="presOf" srcId="{F072A8D1-3C50-4081-97D5-25E9D28848D6}" destId="{E4B19BE2-CB97-4223-86F8-57CCFADC7A4D}" srcOrd="1" destOrd="0" presId="urn:microsoft.com/office/officeart/2005/8/layout/orgChart1"/>
    <dgm:cxn modelId="{6F5F6FF0-EB88-42BC-9E7A-8997A519D35B}" type="presOf" srcId="{411ED5B3-497D-4724-9694-9953B9A952F3}" destId="{F269C250-94BA-4AEE-B224-352557E8CBE0}" srcOrd="0" destOrd="0" presId="urn:microsoft.com/office/officeart/2005/8/layout/orgChart1"/>
    <dgm:cxn modelId="{AE63C702-5D25-4C3D-BE24-CD6D4BBF5667}" type="presOf" srcId="{E4A99059-2593-4704-8AA0-E744B9FAD77B}" destId="{C08AB2DE-B4C5-468A-80BC-47F63A3B23A1}" srcOrd="0" destOrd="0" presId="urn:microsoft.com/office/officeart/2005/8/layout/orgChart1"/>
    <dgm:cxn modelId="{7EAF353A-A61B-455D-933D-3D6D1E26700A}" type="presOf" srcId="{D84ACF9B-6B0C-4370-93AF-8B314BD0C40D}" destId="{95C60AC9-FCA2-4C4C-A0DA-15D5DC73CC8B}" srcOrd="0" destOrd="0" presId="urn:microsoft.com/office/officeart/2005/8/layout/orgChart1"/>
    <dgm:cxn modelId="{00478E20-21A9-4D81-9E80-9C4EBAD67CAD}" type="presOf" srcId="{D1C40AC6-5924-4623-80ED-32736EE3DF58}" destId="{BE4CBC6F-B6AA-411C-9C99-C0CBBE36D829}" srcOrd="0" destOrd="0" presId="urn:microsoft.com/office/officeart/2005/8/layout/orgChart1"/>
    <dgm:cxn modelId="{667BE600-C4FA-47DC-BD0B-5C8A958686EA}" srcId="{3A3567DD-4B04-472F-B6D2-9EDDD2753D30}" destId="{01199FE8-F5B8-4C0C-A6C6-41A0034566C3}" srcOrd="0" destOrd="0" parTransId="{A4171D7E-905C-43A3-BDE7-77FD6DA9D23E}" sibTransId="{B73F3AD7-937A-4E84-B63E-BF350222D526}"/>
    <dgm:cxn modelId="{FAEBE55D-BA03-4A9B-9CDE-6B5490BE7720}" type="presOf" srcId="{3A3567DD-4B04-472F-B6D2-9EDDD2753D30}" destId="{7C5E4EF0-EB60-411E-B449-64C741D486C5}" srcOrd="0" destOrd="0" presId="urn:microsoft.com/office/officeart/2005/8/layout/orgChart1"/>
    <dgm:cxn modelId="{91A50679-12C0-47FA-8F8C-67EDDB479FFC}" type="presOf" srcId="{D1C40AC6-5924-4623-80ED-32736EE3DF58}" destId="{19435F6A-24C8-4059-A604-11E5602E6DA1}" srcOrd="1" destOrd="0" presId="urn:microsoft.com/office/officeart/2005/8/layout/orgChart1"/>
    <dgm:cxn modelId="{6E3F7F40-83C6-4F8C-B4BC-83400E09E23C}" srcId="{01199FE8-F5B8-4C0C-A6C6-41A0034566C3}" destId="{F072A8D1-3C50-4081-97D5-25E9D28848D6}" srcOrd="1" destOrd="0" parTransId="{411ED5B3-497D-4724-9694-9953B9A952F3}" sibTransId="{BA785079-CEDE-4558-94D2-0EFBC2186D32}"/>
    <dgm:cxn modelId="{236B5E5E-B758-480D-BE92-CD8EDCEDA33F}" type="presParOf" srcId="{7C5E4EF0-EB60-411E-B449-64C741D486C5}" destId="{37E40CBA-08C6-4C07-A6B1-50540342577D}" srcOrd="0" destOrd="0" presId="urn:microsoft.com/office/officeart/2005/8/layout/orgChart1"/>
    <dgm:cxn modelId="{D3700B6E-DB3E-41D1-9925-905457886BBB}" type="presParOf" srcId="{37E40CBA-08C6-4C07-A6B1-50540342577D}" destId="{F9B29481-99FC-4DC0-AE52-5606BA0E241E}" srcOrd="0" destOrd="0" presId="urn:microsoft.com/office/officeart/2005/8/layout/orgChart1"/>
    <dgm:cxn modelId="{7B4E71FC-E1FF-4A08-8E36-D167436AB0C0}" type="presParOf" srcId="{F9B29481-99FC-4DC0-AE52-5606BA0E241E}" destId="{BCD72F90-70B0-4CF6-A654-A94BC02BD74C}" srcOrd="0" destOrd="0" presId="urn:microsoft.com/office/officeart/2005/8/layout/orgChart1"/>
    <dgm:cxn modelId="{EC1EC9ED-E74F-4100-8815-0ED2A23C4434}" type="presParOf" srcId="{F9B29481-99FC-4DC0-AE52-5606BA0E241E}" destId="{1913400F-4A8F-44DF-A1B8-3C0D21D2BC89}" srcOrd="1" destOrd="0" presId="urn:microsoft.com/office/officeart/2005/8/layout/orgChart1"/>
    <dgm:cxn modelId="{D46E5CBC-658B-48EB-8C4C-CABADB4A369F}" type="presParOf" srcId="{37E40CBA-08C6-4C07-A6B1-50540342577D}" destId="{75CF3ABE-9E6B-4BB1-9B89-DCD273FF9D17}" srcOrd="1" destOrd="0" presId="urn:microsoft.com/office/officeart/2005/8/layout/orgChart1"/>
    <dgm:cxn modelId="{5C05D646-812D-4679-9BDF-93B30BFE601D}" type="presParOf" srcId="{75CF3ABE-9E6B-4BB1-9B89-DCD273FF9D17}" destId="{C08AB2DE-B4C5-468A-80BC-47F63A3B23A1}" srcOrd="0" destOrd="0" presId="urn:microsoft.com/office/officeart/2005/8/layout/orgChart1"/>
    <dgm:cxn modelId="{F7207B20-4B98-4153-80E2-AF9DE5F7E4B8}" type="presParOf" srcId="{75CF3ABE-9E6B-4BB1-9B89-DCD273FF9D17}" destId="{7F99E46C-5D66-457C-9560-3E1B1227C8D5}" srcOrd="1" destOrd="0" presId="urn:microsoft.com/office/officeart/2005/8/layout/orgChart1"/>
    <dgm:cxn modelId="{EA41975F-5B7B-47B5-A26C-07206D3CDD63}" type="presParOf" srcId="{7F99E46C-5D66-457C-9560-3E1B1227C8D5}" destId="{4203B3E1-817C-43E5-8E2D-C4A4B3314764}" srcOrd="0" destOrd="0" presId="urn:microsoft.com/office/officeart/2005/8/layout/orgChart1"/>
    <dgm:cxn modelId="{F61F6AE6-DC59-4B61-B837-0DFB17C95524}" type="presParOf" srcId="{4203B3E1-817C-43E5-8E2D-C4A4B3314764}" destId="{95C60AC9-FCA2-4C4C-A0DA-15D5DC73CC8B}" srcOrd="0" destOrd="0" presId="urn:microsoft.com/office/officeart/2005/8/layout/orgChart1"/>
    <dgm:cxn modelId="{03DD93C5-F654-478A-BA90-CDA53477AB55}" type="presParOf" srcId="{4203B3E1-817C-43E5-8E2D-C4A4B3314764}" destId="{D9EB00F3-64A8-4334-9986-14C6A8D97061}" srcOrd="1" destOrd="0" presId="urn:microsoft.com/office/officeart/2005/8/layout/orgChart1"/>
    <dgm:cxn modelId="{35101176-3AA9-4952-889E-AAA215A7086B}" type="presParOf" srcId="{7F99E46C-5D66-457C-9560-3E1B1227C8D5}" destId="{B911596C-0D64-45B6-8E1D-57C6CD94ACB2}" srcOrd="1" destOrd="0" presId="urn:microsoft.com/office/officeart/2005/8/layout/orgChart1"/>
    <dgm:cxn modelId="{904689CD-B39D-4BCE-A168-B9D6552AEA25}" type="presParOf" srcId="{7F99E46C-5D66-457C-9560-3E1B1227C8D5}" destId="{C1A1B30F-3C85-45C1-BCE9-8A63372B6F2F}" srcOrd="2" destOrd="0" presId="urn:microsoft.com/office/officeart/2005/8/layout/orgChart1"/>
    <dgm:cxn modelId="{7549B595-7D14-4E47-AB49-EFEF4F68B754}" type="presParOf" srcId="{75CF3ABE-9E6B-4BB1-9B89-DCD273FF9D17}" destId="{F269C250-94BA-4AEE-B224-352557E8CBE0}" srcOrd="2" destOrd="0" presId="urn:microsoft.com/office/officeart/2005/8/layout/orgChart1"/>
    <dgm:cxn modelId="{9DCF2D4A-1434-4A8B-8FBE-E01C71673AD5}" type="presParOf" srcId="{75CF3ABE-9E6B-4BB1-9B89-DCD273FF9D17}" destId="{9F5196F0-B8E9-436D-A95F-7792AF8B474E}" srcOrd="3" destOrd="0" presId="urn:microsoft.com/office/officeart/2005/8/layout/orgChart1"/>
    <dgm:cxn modelId="{CB628BF4-2779-436E-A716-1B5114941BD6}" type="presParOf" srcId="{9F5196F0-B8E9-436D-A95F-7792AF8B474E}" destId="{8A69EA98-D514-4D66-A8BC-2B48C2FB661B}" srcOrd="0" destOrd="0" presId="urn:microsoft.com/office/officeart/2005/8/layout/orgChart1"/>
    <dgm:cxn modelId="{CBA4C2DF-A792-44E6-8CA3-FE93844B1F80}" type="presParOf" srcId="{8A69EA98-D514-4D66-A8BC-2B48C2FB661B}" destId="{EC77F99C-0F03-45AB-BF24-CCC3D2C1D7A8}" srcOrd="0" destOrd="0" presId="urn:microsoft.com/office/officeart/2005/8/layout/orgChart1"/>
    <dgm:cxn modelId="{2CE9CAE2-83BB-473E-AE8D-132B1FE5A7BD}" type="presParOf" srcId="{8A69EA98-D514-4D66-A8BC-2B48C2FB661B}" destId="{E4B19BE2-CB97-4223-86F8-57CCFADC7A4D}" srcOrd="1" destOrd="0" presId="urn:microsoft.com/office/officeart/2005/8/layout/orgChart1"/>
    <dgm:cxn modelId="{2B210ECA-A8B5-468E-92AB-9AD85A1C1C31}" type="presParOf" srcId="{9F5196F0-B8E9-436D-A95F-7792AF8B474E}" destId="{2927BE34-ADEF-4DA7-8A6D-6DB5FF1BCCD1}" srcOrd="1" destOrd="0" presId="urn:microsoft.com/office/officeart/2005/8/layout/orgChart1"/>
    <dgm:cxn modelId="{FCE71A73-75D1-4E36-8714-15A03E291CD8}" type="presParOf" srcId="{9F5196F0-B8E9-436D-A95F-7792AF8B474E}" destId="{82315A14-BC86-4513-B457-061BB5E6DD87}" srcOrd="2" destOrd="0" presId="urn:microsoft.com/office/officeart/2005/8/layout/orgChart1"/>
    <dgm:cxn modelId="{E082AB41-D9B9-4F47-80A3-86B2D7730D3D}" type="presParOf" srcId="{75CF3ABE-9E6B-4BB1-9B89-DCD273FF9D17}" destId="{B368A908-D235-41E1-9D3C-6E3963B6116A}" srcOrd="4" destOrd="0" presId="urn:microsoft.com/office/officeart/2005/8/layout/orgChart1"/>
    <dgm:cxn modelId="{3E994633-04E1-4E77-87AD-1CBDB7C5DFF0}" type="presParOf" srcId="{75CF3ABE-9E6B-4BB1-9B89-DCD273FF9D17}" destId="{5173D32A-C37A-4DCB-BFA2-D0A10A01A15A}" srcOrd="5" destOrd="0" presId="urn:microsoft.com/office/officeart/2005/8/layout/orgChart1"/>
    <dgm:cxn modelId="{E2092A02-484C-442A-A5C6-1B411FE14D7C}" type="presParOf" srcId="{5173D32A-C37A-4DCB-BFA2-D0A10A01A15A}" destId="{DC162DC6-5134-4AE2-B6F6-B3AB60DB3530}" srcOrd="0" destOrd="0" presId="urn:microsoft.com/office/officeart/2005/8/layout/orgChart1"/>
    <dgm:cxn modelId="{97FE74FA-F3CC-4F63-8005-1ABED9AEEBEA}" type="presParOf" srcId="{DC162DC6-5134-4AE2-B6F6-B3AB60DB3530}" destId="{BE4CBC6F-B6AA-411C-9C99-C0CBBE36D829}" srcOrd="0" destOrd="0" presId="urn:microsoft.com/office/officeart/2005/8/layout/orgChart1"/>
    <dgm:cxn modelId="{4AFDD847-B28A-4A47-9AD3-EC732E2950EB}" type="presParOf" srcId="{DC162DC6-5134-4AE2-B6F6-B3AB60DB3530}" destId="{19435F6A-24C8-4059-A604-11E5602E6DA1}" srcOrd="1" destOrd="0" presId="urn:microsoft.com/office/officeart/2005/8/layout/orgChart1"/>
    <dgm:cxn modelId="{45CB1B5C-FED6-40AB-AC56-C2BC78B0AA27}" type="presParOf" srcId="{5173D32A-C37A-4DCB-BFA2-D0A10A01A15A}" destId="{13E70505-A697-46EC-ADE1-DB33C60AA45A}" srcOrd="1" destOrd="0" presId="urn:microsoft.com/office/officeart/2005/8/layout/orgChart1"/>
    <dgm:cxn modelId="{6B442124-3F68-40E0-83D4-7F79C804B731}" type="presParOf" srcId="{5173D32A-C37A-4DCB-BFA2-D0A10A01A15A}" destId="{A6592A3A-A8AA-425A-BDEE-1C791686AB9D}" srcOrd="2" destOrd="0" presId="urn:microsoft.com/office/officeart/2005/8/layout/orgChart1"/>
    <dgm:cxn modelId="{0F0A6ECB-73F4-4EAA-9985-76018D768DF9}" type="presParOf" srcId="{37E40CBA-08C6-4C07-A6B1-50540342577D}" destId="{BE6A66E6-C522-4A15-B6CB-587F11A1AF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8A908-D235-41E1-9D3C-6E3963B6116A}">
      <dsp:nvSpPr>
        <dsp:cNvPr id="0" name=""/>
        <dsp:cNvSpPr/>
      </dsp:nvSpPr>
      <dsp:spPr>
        <a:xfrm>
          <a:off x="2743200" y="91743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9C250-94BA-4AEE-B224-352557E8CBE0}">
      <dsp:nvSpPr>
        <dsp:cNvPr id="0" name=""/>
        <dsp:cNvSpPr/>
      </dsp:nvSpPr>
      <dsp:spPr>
        <a:xfrm>
          <a:off x="2697480" y="91743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AB2DE-B4C5-468A-80BC-47F63A3B23A1}">
      <dsp:nvSpPr>
        <dsp:cNvPr id="0" name=""/>
        <dsp:cNvSpPr/>
      </dsp:nvSpPr>
      <dsp:spPr>
        <a:xfrm>
          <a:off x="802365" y="91743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72F90-70B0-4CF6-A654-A94BC02BD74C}">
      <dsp:nvSpPr>
        <dsp:cNvPr id="0" name=""/>
        <dsp:cNvSpPr/>
      </dsp:nvSpPr>
      <dsp:spPr>
        <a:xfrm>
          <a:off x="1941202" y="11543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 smtClean="0"/>
        </a:p>
      </dsp:txBody>
      <dsp:txXfrm>
        <a:off x="1941202" y="115432"/>
        <a:ext cx="1603995" cy="801997"/>
      </dsp:txXfrm>
    </dsp:sp>
    <dsp:sp modelId="{95C60AC9-FCA2-4C4C-A0DA-15D5DC73CC8B}">
      <dsp:nvSpPr>
        <dsp:cNvPr id="0" name=""/>
        <dsp:cNvSpPr/>
      </dsp:nvSpPr>
      <dsp:spPr>
        <a:xfrm>
          <a:off x="368" y="12542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 smtClean="0"/>
        </a:p>
      </dsp:txBody>
      <dsp:txXfrm>
        <a:off x="368" y="1254269"/>
        <a:ext cx="1603995" cy="801997"/>
      </dsp:txXfrm>
    </dsp:sp>
    <dsp:sp modelId="{EC77F99C-0F03-45AB-BF24-CCC3D2C1D7A8}">
      <dsp:nvSpPr>
        <dsp:cNvPr id="0" name=""/>
        <dsp:cNvSpPr/>
      </dsp:nvSpPr>
      <dsp:spPr>
        <a:xfrm>
          <a:off x="1941202" y="12542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 smtClean="0"/>
        </a:p>
      </dsp:txBody>
      <dsp:txXfrm>
        <a:off x="1941202" y="1254269"/>
        <a:ext cx="1603995" cy="801997"/>
      </dsp:txXfrm>
    </dsp:sp>
    <dsp:sp modelId="{BE4CBC6F-B6AA-411C-9C99-C0CBBE36D829}">
      <dsp:nvSpPr>
        <dsp:cNvPr id="0" name=""/>
        <dsp:cNvSpPr/>
      </dsp:nvSpPr>
      <dsp:spPr>
        <a:xfrm>
          <a:off x="3882036" y="12542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 smtClean="0"/>
        </a:p>
      </dsp:txBody>
      <dsp:txXfrm>
        <a:off x="3882036" y="125426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Fundraising project proposal</Template>
  <TotalTime>3</TotalTime>
  <Pages>8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2003-09-25T08:33:00Z</cp:lastPrinted>
  <dcterms:created xsi:type="dcterms:W3CDTF">2015-08-19T08:39:00Z</dcterms:created>
  <dcterms:modified xsi:type="dcterms:W3CDTF">2015-08-19T08:45:00Z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